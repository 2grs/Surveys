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2.xml" ContentType="application/vnd.ms-office.webextension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6E" w:rsidRDefault="00485F10">
      <w:pPr>
        <w:pStyle w:val="Title"/>
      </w:pPr>
      <w:r>
        <w:rPr>
          <w:noProof/>
          <w:lang w:eastAsia="en-US"/>
        </w:rPr>
        <w:pict>
          <v:rect id="Rectangle 2" o:spid="_x0000_s1026" style="position:absolute;margin-left:95.25pt;margin-top:78.55pt;width:195.85pt;height:16.1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" filled="f" strokecolor="#7f7f7f [1612]" strokeweight="1pt"/>
        </w:pict>
      </w:r>
      <w:r w:rsidR="00122034" w:rsidRPr="007C2371">
        <w:t>Spare a minute please…</w:t>
      </w:r>
    </w:p>
    <w:p w:rsidR="003652C9" w:rsidRDefault="00485F10" w:rsidP="00FD2DBF">
      <w:pPr>
        <w:pStyle w:val="ListNumber"/>
        <w:rPr>
          <w:noProof/>
        </w:rPr>
      </w:pPr>
      <w:r>
        <w:rPr>
          <w:noProof/>
        </w:rPr>
        <w:pict>
          <v:rect id="Rectangle 1" o:spid="_x0000_s1029" style="position:absolute;left:0;text-align:left;margin-left:95.25pt;margin-top:20.95pt;width:58.5pt;height:16.1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" filled="f" strokecolor="#7f7f7f [1612]" strokeweight="1pt"/>
        </w:pict>
      </w:r>
      <w:r w:rsidR="004874BD">
        <w:rPr>
          <w:noProof/>
        </w:rPr>
        <w:t>Cit</w:t>
      </w:r>
      <w:r w:rsidR="00F6450A">
        <w:rPr>
          <w:noProof/>
        </w:rPr>
        <w:t>y</w:t>
      </w:r>
      <w:r w:rsidR="004874BD">
        <w:rPr>
          <w:noProof/>
        </w:rPr>
        <w:t xml:space="preserve"> / Town</w:t>
      </w:r>
    </w:p>
    <w:p w:rsidR="00FD2DBF" w:rsidRDefault="00FD2DBF" w:rsidP="00FD2DBF">
      <w:pPr>
        <w:pStyle w:val="ListNumber"/>
        <w:rPr>
          <w:noProof/>
        </w:rPr>
      </w:pPr>
      <w:r>
        <w:rPr>
          <w:noProof/>
        </w:rPr>
        <w:t>Sex</w:t>
      </w:r>
    </w:p>
    <w:p w:rsidR="00FD2DBF" w:rsidRDefault="00FD2DBF" w:rsidP="00FD2DBF">
      <w:pPr>
        <w:pStyle w:val="ListNumber"/>
        <w:rPr>
          <w:noProof/>
        </w:rPr>
      </w:pPr>
      <w:r>
        <w:rPr>
          <w:noProof/>
        </w:rPr>
        <w:t>Age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15 and below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16 to 22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23 to 32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33 to 45</w:t>
      </w:r>
    </w:p>
    <w:p w:rsidR="00FD2DBF" w:rsidRPr="009128F4" w:rsidRDefault="00FD2DBF" w:rsidP="00FD2DBF">
      <w:pPr>
        <w:pStyle w:val="List"/>
        <w:rPr>
          <w:sz w:val="20"/>
        </w:rPr>
      </w:pPr>
      <w:r w:rsidRPr="009128F4">
        <w:rPr>
          <w:sz w:val="20"/>
        </w:rPr>
        <w:t>46 and above</w:t>
      </w:r>
    </w:p>
    <w:p w:rsidR="007C2371" w:rsidRDefault="007C2371" w:rsidP="007C2371">
      <w:pPr>
        <w:pStyle w:val="ListNumber"/>
        <w:rPr>
          <w:noProof/>
        </w:rPr>
      </w:pPr>
      <w:r>
        <w:rPr>
          <w:noProof/>
        </w:rPr>
        <w:t>Occupation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Student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Salaried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Self-employed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Unemployed</w:t>
      </w:r>
    </w:p>
    <w:p w:rsidR="007C2371" w:rsidRPr="009128F4" w:rsidRDefault="007C2371" w:rsidP="007C2371">
      <w:pPr>
        <w:pStyle w:val="List"/>
        <w:rPr>
          <w:sz w:val="20"/>
        </w:rPr>
      </w:pPr>
      <w:r w:rsidRPr="009128F4">
        <w:rPr>
          <w:sz w:val="20"/>
        </w:rPr>
        <w:t>Retired</w:t>
      </w:r>
    </w:p>
    <w:p w:rsidR="00D21DC4" w:rsidRDefault="00D21DC4" w:rsidP="00D21DC4">
      <w:pPr>
        <w:pStyle w:val="ListNumber"/>
        <w:rPr>
          <w:noProof/>
        </w:rPr>
      </w:pPr>
      <w:r>
        <w:rPr>
          <w:noProof/>
        </w:rPr>
        <w:t>How much do you earn in a month?</w:t>
      </w:r>
    </w:p>
    <w:p w:rsidR="00D21DC4" w:rsidRPr="009128F4" w:rsidRDefault="00D21DC4" w:rsidP="00D21DC4">
      <w:pPr>
        <w:pStyle w:val="List"/>
        <w:rPr>
          <w:sz w:val="20"/>
        </w:rPr>
      </w:pPr>
      <w:r w:rsidRPr="009128F4">
        <w:rPr>
          <w:sz w:val="20"/>
        </w:rPr>
        <w:t>I don’t want to answer</w:t>
      </w:r>
    </w:p>
    <w:p w:rsidR="00D21DC4" w:rsidRPr="009128F4" w:rsidRDefault="00D21DC4" w:rsidP="00D21DC4">
      <w:pPr>
        <w:pStyle w:val="List"/>
        <w:rPr>
          <w:sz w:val="20"/>
        </w:rPr>
      </w:pPr>
      <w:r w:rsidRPr="009128F4">
        <w:rPr>
          <w:sz w:val="20"/>
        </w:rPr>
        <w:t>Less than Rs:</w:t>
      </w:r>
      <w:r w:rsidR="00DA697C">
        <w:rPr>
          <w:sz w:val="20"/>
        </w:rPr>
        <w:t>15</w:t>
      </w:r>
      <w:r w:rsidRPr="009128F4">
        <w:rPr>
          <w:sz w:val="20"/>
        </w:rPr>
        <w:t>,000</w:t>
      </w:r>
    </w:p>
    <w:p w:rsidR="00D21DC4" w:rsidRPr="009128F4" w:rsidRDefault="00D21DC4" w:rsidP="00D21DC4">
      <w:pPr>
        <w:pStyle w:val="List"/>
        <w:rPr>
          <w:sz w:val="20"/>
        </w:rPr>
      </w:pPr>
      <w:r w:rsidRPr="009128F4">
        <w:rPr>
          <w:sz w:val="20"/>
        </w:rPr>
        <w:t>Rs 16,000 to Rs 30,000</w:t>
      </w:r>
    </w:p>
    <w:p w:rsidR="00D21DC4" w:rsidRPr="009128F4" w:rsidRDefault="00D21DC4" w:rsidP="00D21DC4">
      <w:pPr>
        <w:pStyle w:val="List"/>
        <w:rPr>
          <w:sz w:val="20"/>
        </w:rPr>
      </w:pPr>
      <w:r w:rsidRPr="009128F4">
        <w:rPr>
          <w:sz w:val="20"/>
        </w:rPr>
        <w:t>Rs: 3</w:t>
      </w:r>
      <w:r w:rsidR="00DA697C">
        <w:rPr>
          <w:sz w:val="20"/>
        </w:rPr>
        <w:t>0</w:t>
      </w:r>
      <w:r w:rsidRPr="009128F4">
        <w:rPr>
          <w:sz w:val="20"/>
        </w:rPr>
        <w:t>,00</w:t>
      </w:r>
      <w:r w:rsidR="00DA697C">
        <w:rPr>
          <w:sz w:val="20"/>
        </w:rPr>
        <w:t>1</w:t>
      </w:r>
      <w:r w:rsidRPr="009128F4">
        <w:rPr>
          <w:sz w:val="20"/>
        </w:rPr>
        <w:t xml:space="preserve"> to Rs: 50,000</w:t>
      </w:r>
    </w:p>
    <w:p w:rsidR="00D21DC4" w:rsidRPr="009128F4" w:rsidRDefault="00D21DC4" w:rsidP="00D21DC4">
      <w:pPr>
        <w:pStyle w:val="List"/>
        <w:rPr>
          <w:sz w:val="20"/>
        </w:rPr>
      </w:pPr>
      <w:r w:rsidRPr="009128F4">
        <w:rPr>
          <w:sz w:val="20"/>
        </w:rPr>
        <w:t>Rs: 5</w:t>
      </w:r>
      <w:r w:rsidR="00DA697C">
        <w:rPr>
          <w:sz w:val="20"/>
        </w:rPr>
        <w:t>0</w:t>
      </w:r>
      <w:r w:rsidRPr="009128F4">
        <w:rPr>
          <w:sz w:val="20"/>
        </w:rPr>
        <w:t>,00</w:t>
      </w:r>
      <w:r w:rsidR="00DA697C">
        <w:rPr>
          <w:sz w:val="20"/>
        </w:rPr>
        <w:t>1</w:t>
      </w:r>
      <w:r w:rsidRPr="009128F4">
        <w:rPr>
          <w:sz w:val="20"/>
        </w:rPr>
        <w:t xml:space="preserve"> to Rs: 80,000</w:t>
      </w:r>
    </w:p>
    <w:p w:rsidR="00D21DC4" w:rsidRPr="009128F4" w:rsidRDefault="00D21DC4" w:rsidP="00D21DC4">
      <w:pPr>
        <w:pStyle w:val="List"/>
        <w:rPr>
          <w:sz w:val="20"/>
        </w:rPr>
      </w:pPr>
      <w:r w:rsidRPr="009128F4">
        <w:rPr>
          <w:sz w:val="20"/>
        </w:rPr>
        <w:t>More than Rs: 80,000</w:t>
      </w:r>
    </w:p>
    <w:p w:rsidR="0058356E" w:rsidRDefault="001F65D8" w:rsidP="001F65D8">
      <w:pPr>
        <w:pStyle w:val="ListNumber"/>
        <w:rPr>
          <w:noProof/>
        </w:rPr>
      </w:pPr>
      <w:r>
        <w:rPr>
          <w:noProof/>
        </w:rPr>
        <w:t>Is</w:t>
      </w:r>
      <w:r w:rsidRPr="001F65D8">
        <w:rPr>
          <w:noProof/>
        </w:rPr>
        <w:t xml:space="preserve"> your appearance</w:t>
      </w:r>
      <w:r w:rsidR="003254BE">
        <w:rPr>
          <w:noProof/>
        </w:rPr>
        <w:t xml:space="preserve"> </w:t>
      </w:r>
      <w:r w:rsidRPr="001F65D8">
        <w:rPr>
          <w:noProof/>
        </w:rPr>
        <w:t>/</w:t>
      </w:r>
      <w:r w:rsidR="003254BE">
        <w:rPr>
          <w:noProof/>
        </w:rPr>
        <w:t xml:space="preserve"> s</w:t>
      </w:r>
      <w:r w:rsidRPr="001F65D8">
        <w:rPr>
          <w:noProof/>
        </w:rPr>
        <w:t>tyle important to you?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58356E" w:rsidRPr="009128F4" w:rsidRDefault="001F65D8" w:rsidP="001F65D8">
      <w:pPr>
        <w:pStyle w:val="List"/>
        <w:rPr>
          <w:sz w:val="20"/>
        </w:rPr>
      </w:pPr>
      <w:r w:rsidRPr="009128F4">
        <w:rPr>
          <w:sz w:val="20"/>
        </w:rPr>
        <w:t>Sort of</w:t>
      </w:r>
    </w:p>
    <w:p w:rsidR="0058356E" w:rsidRDefault="001F65D8" w:rsidP="001F65D8">
      <w:pPr>
        <w:pStyle w:val="ListNumber"/>
        <w:rPr>
          <w:noProof/>
        </w:rPr>
      </w:pPr>
      <w:r w:rsidRPr="001F65D8">
        <w:rPr>
          <w:noProof/>
        </w:rPr>
        <w:t>Would you be interested if you can get a</w:t>
      </w:r>
      <w:r w:rsidR="006941E1">
        <w:rPr>
          <w:noProof/>
        </w:rPr>
        <w:t xml:space="preserve"> good quality</w:t>
      </w:r>
      <w:r w:rsidRPr="001F65D8">
        <w:rPr>
          <w:noProof/>
        </w:rPr>
        <w:t xml:space="preserve"> T-Shirt for free?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Absolutely Yes</w:t>
      </w:r>
    </w:p>
    <w:p w:rsidR="001F65D8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4C0D8A" w:rsidRPr="009128F4" w:rsidRDefault="001F65D8" w:rsidP="004C0D8A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4C0D8A" w:rsidRDefault="004C0D8A" w:rsidP="007C2371">
      <w:pPr>
        <w:pStyle w:val="List"/>
        <w:rPr>
          <w:sz w:val="20"/>
        </w:rPr>
      </w:pPr>
      <w:r w:rsidRPr="009128F4">
        <w:rPr>
          <w:sz w:val="20"/>
        </w:rPr>
        <w:t>Too good to be true</w:t>
      </w:r>
    </w:p>
    <w:p w:rsidR="008F0F9E" w:rsidRDefault="008F0F9E" w:rsidP="008F0F9E">
      <w:pPr>
        <w:pStyle w:val="ListNumber"/>
        <w:rPr>
          <w:noProof/>
        </w:rPr>
      </w:pPr>
      <w:r w:rsidRPr="001F65D8">
        <w:rPr>
          <w:noProof/>
        </w:rPr>
        <w:lastRenderedPageBreak/>
        <w:t xml:space="preserve">Would you </w:t>
      </w:r>
      <w:r>
        <w:rPr>
          <w:noProof/>
        </w:rPr>
        <w:t xml:space="preserve">still </w:t>
      </w:r>
      <w:r w:rsidRPr="001F65D8">
        <w:rPr>
          <w:noProof/>
        </w:rPr>
        <w:t xml:space="preserve">be interested if </w:t>
      </w:r>
      <w:r>
        <w:rPr>
          <w:noProof/>
        </w:rPr>
        <w:t xml:space="preserve">the T-Shirts are slightly </w:t>
      </w:r>
      <w:r w:rsidRPr="008F0F9E">
        <w:rPr>
          <w:noProof/>
        </w:rPr>
        <w:t>compromised</w:t>
      </w:r>
      <w:r w:rsidRPr="001F65D8">
        <w:rPr>
          <w:noProof/>
        </w:rPr>
        <w:t>?</w:t>
      </w:r>
    </w:p>
    <w:p w:rsidR="008F0F9E" w:rsidRPr="009128F4" w:rsidRDefault="008F0F9E" w:rsidP="008F0F9E">
      <w:pPr>
        <w:pStyle w:val="List"/>
        <w:rPr>
          <w:sz w:val="20"/>
        </w:rPr>
      </w:pPr>
      <w:r>
        <w:rPr>
          <w:sz w:val="20"/>
        </w:rPr>
        <w:t>I can compromise for a lower rate</w:t>
      </w:r>
    </w:p>
    <w:p w:rsidR="008F0F9E" w:rsidRPr="009128F4" w:rsidRDefault="008F0F9E" w:rsidP="008F0F9E">
      <w:pPr>
        <w:pStyle w:val="List"/>
        <w:rPr>
          <w:sz w:val="20"/>
        </w:rPr>
      </w:pPr>
      <w:r>
        <w:rPr>
          <w:sz w:val="20"/>
        </w:rPr>
        <w:t>I cannot compromise at all</w:t>
      </w:r>
    </w:p>
    <w:p w:rsidR="00FA610F" w:rsidRDefault="008F0F9E" w:rsidP="00FA610F">
      <w:pPr>
        <w:pStyle w:val="List"/>
        <w:rPr>
          <w:sz w:val="20"/>
        </w:rPr>
      </w:pPr>
      <w:r>
        <w:rPr>
          <w:sz w:val="20"/>
        </w:rPr>
        <w:t>It depends on the compromise</w:t>
      </w:r>
    </w:p>
    <w:p w:rsidR="00FA610F" w:rsidRDefault="00FA610F" w:rsidP="00FA610F">
      <w:pPr>
        <w:pStyle w:val="ListNumber"/>
        <w:rPr>
          <w:noProof/>
        </w:rPr>
      </w:pPr>
      <w:r>
        <w:rPr>
          <w:noProof/>
        </w:rPr>
        <w:t>From the bellow options what compromise you would make on a T-Shirt?</w:t>
      </w:r>
    </w:p>
    <w:p w:rsidR="00FA610F" w:rsidRDefault="00CA1184" w:rsidP="00FA610F">
      <w:pPr>
        <w:pStyle w:val="List"/>
        <w:rPr>
          <w:sz w:val="20"/>
        </w:rPr>
      </w:pPr>
      <w:r>
        <w:rPr>
          <w:sz w:val="20"/>
        </w:rPr>
        <w:t>Good design / Good Quality / High Cost</w:t>
      </w:r>
    </w:p>
    <w:p w:rsidR="00CA1184" w:rsidRDefault="00CA1184" w:rsidP="00FA610F">
      <w:pPr>
        <w:pStyle w:val="List"/>
        <w:rPr>
          <w:sz w:val="20"/>
        </w:rPr>
      </w:pPr>
      <w:r>
        <w:rPr>
          <w:sz w:val="20"/>
        </w:rPr>
        <w:t>Good design / Bad Quality / Low Cost</w:t>
      </w:r>
    </w:p>
    <w:p w:rsidR="00CA1184" w:rsidRPr="00FA610F" w:rsidRDefault="00CA1184" w:rsidP="00FA610F">
      <w:pPr>
        <w:pStyle w:val="List"/>
        <w:rPr>
          <w:sz w:val="20"/>
        </w:rPr>
      </w:pPr>
      <w:r>
        <w:rPr>
          <w:sz w:val="20"/>
        </w:rPr>
        <w:t>Bad Design / Good Quality / Low Cost</w:t>
      </w:r>
    </w:p>
    <w:p w:rsidR="0058356E" w:rsidRDefault="001F65D8" w:rsidP="001F65D8">
      <w:pPr>
        <w:pStyle w:val="ListNumber"/>
        <w:rPr>
          <w:noProof/>
        </w:rPr>
      </w:pPr>
      <w:r w:rsidRPr="001F65D8">
        <w:rPr>
          <w:noProof/>
        </w:rPr>
        <w:t>Would you be worried about your friends/colleagues judging you for wearing a free T-Shirt?</w:t>
      </w:r>
    </w:p>
    <w:p w:rsidR="0058356E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1F65D8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1F65D8" w:rsidRPr="009128F4" w:rsidRDefault="001F65D8">
      <w:pPr>
        <w:pStyle w:val="List"/>
        <w:rPr>
          <w:sz w:val="20"/>
        </w:rPr>
      </w:pPr>
      <w:r w:rsidRPr="009128F4">
        <w:rPr>
          <w:sz w:val="20"/>
        </w:rPr>
        <w:t>May be</w:t>
      </w:r>
    </w:p>
    <w:p w:rsidR="00691DA3" w:rsidRDefault="00691DA3" w:rsidP="00691DA3">
      <w:pPr>
        <w:pStyle w:val="ListNumber"/>
        <w:rPr>
          <w:noProof/>
        </w:rPr>
      </w:pPr>
      <w:r w:rsidRPr="00691DA3">
        <w:rPr>
          <w:noProof/>
        </w:rPr>
        <w:t xml:space="preserve">Would to </w:t>
      </w:r>
      <w:r w:rsidR="00E10D7E" w:rsidRPr="00691DA3">
        <w:rPr>
          <w:noProof/>
        </w:rPr>
        <w:t xml:space="preserve">you recommend </w:t>
      </w:r>
      <w:r w:rsidRPr="00691DA3">
        <w:rPr>
          <w:noProof/>
        </w:rPr>
        <w:t>others if you come to know about a place where you can get</w:t>
      </w:r>
      <w:r w:rsidR="002B7209">
        <w:rPr>
          <w:noProof/>
        </w:rPr>
        <w:t xml:space="preserve"> quality</w:t>
      </w:r>
      <w:r w:rsidRPr="00691DA3">
        <w:rPr>
          <w:noProof/>
        </w:rPr>
        <w:t xml:space="preserve"> T-S</w:t>
      </w:r>
      <w:bookmarkStart w:id="0" w:name="_GoBack"/>
      <w:bookmarkEnd w:id="0"/>
      <w:r w:rsidRPr="00691DA3">
        <w:rPr>
          <w:noProof/>
        </w:rPr>
        <w:t xml:space="preserve">hirts for </w:t>
      </w:r>
      <w:r w:rsidR="002B7209">
        <w:rPr>
          <w:noProof/>
        </w:rPr>
        <w:t>lesser price</w:t>
      </w:r>
      <w:r w:rsidRPr="00691DA3">
        <w:rPr>
          <w:noProof/>
        </w:rPr>
        <w:t>?</w:t>
      </w:r>
    </w:p>
    <w:p w:rsidR="00691DA3" w:rsidRPr="009128F4" w:rsidRDefault="00691DA3" w:rsidP="00691DA3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691DA3" w:rsidRPr="009128F4" w:rsidRDefault="00691DA3" w:rsidP="006C0D7D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F03B6F" w:rsidRDefault="00F64F4F" w:rsidP="00F03B6F">
      <w:pPr>
        <w:pStyle w:val="ListNumber"/>
        <w:rPr>
          <w:noProof/>
        </w:rPr>
      </w:pPr>
      <w:r>
        <w:rPr>
          <w:noProof/>
        </w:rPr>
        <w:t>Would you feel awakward if people around you wearing same T-Shirt as you?</w:t>
      </w:r>
    </w:p>
    <w:p w:rsidR="00F03B6F" w:rsidRPr="009128F4" w:rsidRDefault="00F03B6F" w:rsidP="00F03B6F">
      <w:pPr>
        <w:pStyle w:val="List"/>
        <w:rPr>
          <w:sz w:val="20"/>
        </w:rPr>
      </w:pPr>
      <w:r w:rsidRPr="009128F4">
        <w:rPr>
          <w:sz w:val="20"/>
        </w:rPr>
        <w:t>Yes</w:t>
      </w:r>
    </w:p>
    <w:p w:rsidR="00F03B6F" w:rsidRPr="009128F4" w:rsidRDefault="00F03B6F" w:rsidP="00F03B6F">
      <w:pPr>
        <w:pStyle w:val="List"/>
        <w:rPr>
          <w:sz w:val="20"/>
        </w:rPr>
      </w:pPr>
      <w:r w:rsidRPr="009128F4">
        <w:rPr>
          <w:sz w:val="20"/>
        </w:rPr>
        <w:t>No</w:t>
      </w:r>
    </w:p>
    <w:p w:rsidR="005F7801" w:rsidRDefault="00485F10" w:rsidP="005F7801">
      <w:pPr>
        <w:pStyle w:val="ListNumber"/>
        <w:rPr>
          <w:noProof/>
        </w:rPr>
      </w:pPr>
      <w:r>
        <w:rPr>
          <w:noProof/>
        </w:rPr>
        <w:pict>
          <v:rect id="Rectangle 4" o:spid="_x0000_s1028" style="position:absolute;left:0;text-align:left;margin-left:83.3pt;margin-top:20.1pt;width:83.05pt;height:16.1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" filled="f" strokecolor="#7f7f7f [1612]" strokeweight="1pt"/>
        </w:pict>
      </w:r>
      <w:r w:rsidR="005F7801">
        <w:t>What do you believe is the right price for top quality T-Shirts?</w:t>
      </w:r>
    </w:p>
    <w:p w:rsidR="005F7801" w:rsidRPr="009128F4" w:rsidRDefault="00485F10" w:rsidP="00496BE0">
      <w:pPr>
        <w:pStyle w:val="List"/>
        <w:numPr>
          <w:ilvl w:val="0"/>
          <w:numId w:val="0"/>
        </w:numPr>
        <w:ind w:left="432"/>
        <w:rPr>
          <w:sz w:val="20"/>
        </w:rPr>
      </w:pPr>
      <w:r>
        <w:rPr>
          <w:noProof/>
          <w:sz w:val="20"/>
          <w:lang w:eastAsia="en-US"/>
        </w:rPr>
        <w:pict>
          <v:rect id="Rectangle 6" o:spid="_x0000_s1027" style="position:absolute;left:0;text-align:left;margin-left:83.3pt;margin-top:16.9pt;width:83.05pt;height:16.1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" filled="f" strokecolor="#7f7f7f [1612]" strokeweight="1pt"/>
        </w:pict>
      </w:r>
      <w:r w:rsidR="005F7801" w:rsidRPr="009128F4">
        <w:rPr>
          <w:sz w:val="20"/>
        </w:rPr>
        <w:t>Round neck</w:t>
      </w:r>
    </w:p>
    <w:p w:rsidR="00F03B6F" w:rsidRPr="00280C3A" w:rsidRDefault="009C5A5A" w:rsidP="00496BE0">
      <w:pPr>
        <w:pStyle w:val="List"/>
        <w:numPr>
          <w:ilvl w:val="0"/>
          <w:numId w:val="0"/>
        </w:numPr>
        <w:ind w:left="432"/>
        <w:rPr>
          <w:sz w:val="20"/>
        </w:rPr>
      </w:pPr>
      <w:r>
        <w:rPr>
          <w:sz w:val="20"/>
        </w:rPr>
        <w:t>Collar (Polo)</w:t>
      </w:r>
    </w:p>
    <w:sectPr w:rsidR="00F03B6F" w:rsidRPr="00280C3A" w:rsidSect="00DA697C">
      <w:footerReference w:type="default" r:id="rId7"/>
      <w:footerReference w:type="first" r:id="rId8"/>
      <w:pgSz w:w="12240" w:h="15840"/>
      <w:pgMar w:top="810" w:right="1440" w:bottom="99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A49" w:rsidRDefault="00BE4A49">
      <w:pPr>
        <w:spacing w:after="0"/>
      </w:pPr>
      <w:r>
        <w:separator/>
      </w:r>
    </w:p>
  </w:endnote>
  <w:endnote w:type="continuationSeparator" w:id="0">
    <w:p w:rsidR="00BE4A49" w:rsidRDefault="00BE4A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6A6A6" w:themeColor="background1" w:themeShade="A6"/>
        <w:sz w:val="18"/>
      </w:rPr>
      <w:id w:val="-1913836806"/>
      <w:docPartObj>
        <w:docPartGallery w:val="Page Numbers (Bottom of Page)"/>
        <w:docPartUnique/>
      </w:docPartObj>
    </w:sdtPr>
    <w:sdtContent>
      <w:sdt>
        <w:sdtPr>
          <w:rPr>
            <w:color w:val="A6A6A6" w:themeColor="background1" w:themeShade="A6"/>
            <w:sz w:val="18"/>
          </w:rPr>
          <w:id w:val="-1140884152"/>
          <w:docPartObj>
            <w:docPartGallery w:val="Page Numbers (Top of Page)"/>
            <w:docPartUnique/>
          </w:docPartObj>
        </w:sdtPr>
        <w:sdtContent>
          <w:p w:rsidR="002D18BA" w:rsidRPr="003268F4" w:rsidRDefault="002D18BA">
            <w:pPr>
              <w:pStyle w:val="Footer"/>
              <w:rPr>
                <w:color w:val="A6A6A6" w:themeColor="background1" w:themeShade="A6"/>
              </w:rPr>
            </w:pPr>
            <w:r w:rsidRPr="003268F4">
              <w:rPr>
                <w:color w:val="A6A6A6" w:themeColor="background1" w:themeShade="A6"/>
                <w:sz w:val="18"/>
              </w:rPr>
              <w:t xml:space="preserve">Page </w:t>
            </w:r>
            <w:r w:rsidR="00485F10"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begin"/>
            </w:r>
            <w:r w:rsidRPr="003268F4">
              <w:rPr>
                <w:b/>
                <w:bCs/>
                <w:color w:val="A6A6A6" w:themeColor="background1" w:themeShade="A6"/>
                <w:sz w:val="18"/>
              </w:rPr>
              <w:instrText xml:space="preserve"> PAGE </w:instrText>
            </w:r>
            <w:r w:rsidR="00485F10"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separate"/>
            </w:r>
            <w:r w:rsidR="000D52A3">
              <w:rPr>
                <w:b/>
                <w:bCs/>
                <w:noProof/>
                <w:color w:val="A6A6A6" w:themeColor="background1" w:themeShade="A6"/>
                <w:sz w:val="18"/>
              </w:rPr>
              <w:t>2</w:t>
            </w:r>
            <w:r w:rsidR="00485F10"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end"/>
            </w:r>
            <w:r w:rsidRPr="003268F4">
              <w:rPr>
                <w:color w:val="A6A6A6" w:themeColor="background1" w:themeShade="A6"/>
                <w:sz w:val="18"/>
              </w:rPr>
              <w:t xml:space="preserve"> of </w:t>
            </w:r>
            <w:r w:rsidR="00485F10"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begin"/>
            </w:r>
            <w:r w:rsidRPr="003268F4">
              <w:rPr>
                <w:b/>
                <w:bCs/>
                <w:color w:val="A6A6A6" w:themeColor="background1" w:themeShade="A6"/>
                <w:sz w:val="18"/>
              </w:rPr>
              <w:instrText xml:space="preserve"> NUMPAGES  </w:instrText>
            </w:r>
            <w:r w:rsidR="00485F10"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separate"/>
            </w:r>
            <w:r w:rsidR="000D52A3">
              <w:rPr>
                <w:b/>
                <w:bCs/>
                <w:noProof/>
                <w:color w:val="A6A6A6" w:themeColor="background1" w:themeShade="A6"/>
                <w:sz w:val="18"/>
              </w:rPr>
              <w:t>2</w:t>
            </w:r>
            <w:r w:rsidR="00485F10"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end"/>
            </w:r>
          </w:p>
        </w:sdtContent>
      </w:sdt>
    </w:sdtContent>
  </w:sdt>
  <w:p w:rsidR="0058356E" w:rsidRPr="003268F4" w:rsidRDefault="0058356E">
    <w:pPr>
      <w:pStyle w:val="Footer"/>
      <w:rPr>
        <w:color w:val="A6A6A6" w:themeColor="background1" w:themeShade="A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6A6A6" w:themeColor="background1" w:themeShade="A6"/>
        <w:sz w:val="18"/>
      </w:rPr>
      <w:id w:val="-297457669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sdt>
        <w:sdtPr>
          <w:rPr>
            <w:color w:val="A6A6A6" w:themeColor="background1" w:themeShade="A6"/>
            <w:sz w:val="18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color w:val="000000" w:themeColor="text1"/>
          </w:rPr>
        </w:sdtEndPr>
        <w:sdtContent>
          <w:p w:rsidR="002D18BA" w:rsidRDefault="002D18BA">
            <w:pPr>
              <w:pStyle w:val="Footer"/>
            </w:pPr>
            <w:r w:rsidRPr="003268F4">
              <w:rPr>
                <w:color w:val="A6A6A6" w:themeColor="background1" w:themeShade="A6"/>
                <w:sz w:val="18"/>
              </w:rPr>
              <w:t xml:space="preserve">Page </w:t>
            </w:r>
            <w:r w:rsidR="00485F10"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begin"/>
            </w:r>
            <w:r w:rsidRPr="003268F4">
              <w:rPr>
                <w:b/>
                <w:bCs/>
                <w:color w:val="A6A6A6" w:themeColor="background1" w:themeShade="A6"/>
                <w:sz w:val="18"/>
              </w:rPr>
              <w:instrText xml:space="preserve"> PAGE </w:instrText>
            </w:r>
            <w:r w:rsidR="00485F10"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separate"/>
            </w:r>
            <w:r w:rsidR="000D52A3">
              <w:rPr>
                <w:b/>
                <w:bCs/>
                <w:noProof/>
                <w:color w:val="A6A6A6" w:themeColor="background1" w:themeShade="A6"/>
                <w:sz w:val="18"/>
              </w:rPr>
              <w:t>1</w:t>
            </w:r>
            <w:r w:rsidR="00485F10"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end"/>
            </w:r>
            <w:r w:rsidRPr="003268F4">
              <w:rPr>
                <w:color w:val="A6A6A6" w:themeColor="background1" w:themeShade="A6"/>
                <w:sz w:val="18"/>
              </w:rPr>
              <w:t xml:space="preserve"> of </w:t>
            </w:r>
            <w:r w:rsidR="00485F10"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begin"/>
            </w:r>
            <w:r w:rsidRPr="003268F4">
              <w:rPr>
                <w:b/>
                <w:bCs/>
                <w:color w:val="A6A6A6" w:themeColor="background1" w:themeShade="A6"/>
                <w:sz w:val="18"/>
              </w:rPr>
              <w:instrText xml:space="preserve"> NUMPAGES  </w:instrText>
            </w:r>
            <w:r w:rsidR="00485F10"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separate"/>
            </w:r>
            <w:r w:rsidR="000D52A3">
              <w:rPr>
                <w:b/>
                <w:bCs/>
                <w:noProof/>
                <w:color w:val="A6A6A6" w:themeColor="background1" w:themeShade="A6"/>
                <w:sz w:val="18"/>
              </w:rPr>
              <w:t>1</w:t>
            </w:r>
            <w:r w:rsidR="00485F10" w:rsidRPr="003268F4">
              <w:rPr>
                <w:b/>
                <w:bCs/>
                <w:color w:val="A6A6A6" w:themeColor="background1" w:themeShade="A6"/>
                <w:sz w:val="20"/>
                <w:szCs w:val="24"/>
              </w:rPr>
              <w:fldChar w:fldCharType="end"/>
            </w:r>
          </w:p>
        </w:sdtContent>
      </w:sdt>
    </w:sdtContent>
  </w:sdt>
  <w:p w:rsidR="0058356E" w:rsidRDefault="005835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A49" w:rsidRDefault="00BE4A49">
      <w:pPr>
        <w:spacing w:after="0"/>
      </w:pPr>
      <w:r>
        <w:separator/>
      </w:r>
    </w:p>
  </w:footnote>
  <w:footnote w:type="continuationSeparator" w:id="0">
    <w:p w:rsidR="00BE4A49" w:rsidRDefault="00BE4A4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5103"/>
    <w:multiLevelType w:val="multilevel"/>
    <w:tmpl w:val="627212F0"/>
    <w:lvl w:ilvl="0">
      <w:start w:val="1"/>
      <w:numFmt w:val="decimal"/>
      <w:lvlText w:val="%1."/>
      <w:lvlJc w:val="left"/>
      <w:pPr>
        <w:tabs>
          <w:tab w:val="num" w:pos="93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12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08"/>
        </w:tabs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10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6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424"/>
        </w:tabs>
        <w:ind w:left="7848" w:hanging="360"/>
      </w:pPr>
      <w:rPr>
        <w:rFonts w:hint="default"/>
      </w:rPr>
    </w:lvl>
  </w:abstractNum>
  <w:abstractNum w:abstractNumId="1">
    <w:nsid w:val="1D796415"/>
    <w:multiLevelType w:val="multilevel"/>
    <w:tmpl w:val="026A08C2"/>
    <w:lvl w:ilvl="0">
      <w:start w:val="1"/>
      <w:numFmt w:val="bullet"/>
      <w:pStyle w:val="List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2">
    <w:nsid w:val="21736D90"/>
    <w:multiLevelType w:val="multilevel"/>
    <w:tmpl w:val="E316761A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3">
    <w:nsid w:val="350A0891"/>
    <w:multiLevelType w:val="hybridMultilevel"/>
    <w:tmpl w:val="B21A2462"/>
    <w:lvl w:ilvl="0" w:tplc="87146D7C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58F91761"/>
    <w:multiLevelType w:val="hybridMultilevel"/>
    <w:tmpl w:val="05F4AD02"/>
    <w:lvl w:ilvl="0" w:tplc="4B4652DA">
      <w:numFmt w:val="bullet"/>
      <w:lvlText w:val="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65D8"/>
    <w:rsid w:val="00012601"/>
    <w:rsid w:val="000D52A3"/>
    <w:rsid w:val="000F79B0"/>
    <w:rsid w:val="00121EE0"/>
    <w:rsid w:val="00122034"/>
    <w:rsid w:val="001522AC"/>
    <w:rsid w:val="001973AF"/>
    <w:rsid w:val="001F65D8"/>
    <w:rsid w:val="00280C3A"/>
    <w:rsid w:val="002B7209"/>
    <w:rsid w:val="002D18BA"/>
    <w:rsid w:val="003254BE"/>
    <w:rsid w:val="003268F4"/>
    <w:rsid w:val="00345944"/>
    <w:rsid w:val="0035021B"/>
    <w:rsid w:val="003652C9"/>
    <w:rsid w:val="0037477E"/>
    <w:rsid w:val="004316D9"/>
    <w:rsid w:val="00485F10"/>
    <w:rsid w:val="004874BD"/>
    <w:rsid w:val="00496BE0"/>
    <w:rsid w:val="004C0D8A"/>
    <w:rsid w:val="00564A9D"/>
    <w:rsid w:val="0058356E"/>
    <w:rsid w:val="005C5C52"/>
    <w:rsid w:val="005F7801"/>
    <w:rsid w:val="00691DA3"/>
    <w:rsid w:val="006941E1"/>
    <w:rsid w:val="006C0D7D"/>
    <w:rsid w:val="00782EC9"/>
    <w:rsid w:val="0079249A"/>
    <w:rsid w:val="007B630A"/>
    <w:rsid w:val="007C2371"/>
    <w:rsid w:val="00896D54"/>
    <w:rsid w:val="008F0F9E"/>
    <w:rsid w:val="009128F4"/>
    <w:rsid w:val="009A1161"/>
    <w:rsid w:val="009C5A5A"/>
    <w:rsid w:val="009C727D"/>
    <w:rsid w:val="009E234B"/>
    <w:rsid w:val="009F3D77"/>
    <w:rsid w:val="00B41619"/>
    <w:rsid w:val="00B82D6F"/>
    <w:rsid w:val="00BA4516"/>
    <w:rsid w:val="00BE4A49"/>
    <w:rsid w:val="00C276DB"/>
    <w:rsid w:val="00C35B2F"/>
    <w:rsid w:val="00C45800"/>
    <w:rsid w:val="00C86FD7"/>
    <w:rsid w:val="00CA1184"/>
    <w:rsid w:val="00CB3106"/>
    <w:rsid w:val="00CB394E"/>
    <w:rsid w:val="00D21DC4"/>
    <w:rsid w:val="00DA697C"/>
    <w:rsid w:val="00DA7E3A"/>
    <w:rsid w:val="00DB370E"/>
    <w:rsid w:val="00E10D7E"/>
    <w:rsid w:val="00E3168F"/>
    <w:rsid w:val="00EE131D"/>
    <w:rsid w:val="00F00174"/>
    <w:rsid w:val="00F03B6F"/>
    <w:rsid w:val="00F6450A"/>
    <w:rsid w:val="00F64F4F"/>
    <w:rsid w:val="00FA610F"/>
    <w:rsid w:val="00FD2DBF"/>
    <w:rsid w:val="00FE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3" w:qFormat="1"/>
    <w:lsdException w:name="List Number" w:uiPriority="2" w:qFormat="1"/>
    <w:lsdException w:name="Title" w:uiPriority="12" w:qFormat="1"/>
    <w:lsdException w:name="Default Paragraph Font" w:uiPriority="1"/>
    <w:lsdException w:name="Subtitle" w:uiPriority="1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E3A"/>
  </w:style>
  <w:style w:type="paragraph" w:styleId="Heading1">
    <w:name w:val="heading 1"/>
    <w:basedOn w:val="Normal"/>
    <w:next w:val="Normal"/>
    <w:link w:val="Heading1Char"/>
    <w:uiPriority w:val="9"/>
    <w:qFormat/>
    <w:rsid w:val="00DA7E3A"/>
    <w:pPr>
      <w:keepNext/>
      <w:keepLines/>
      <w:spacing w:after="840"/>
      <w:contextualSpacing/>
      <w:outlineLvl w:val="0"/>
    </w:pPr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E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E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E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E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E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DA7E3A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A7E3A"/>
    <w:rPr>
      <w:b/>
      <w:bCs/>
      <w:caps w:val="0"/>
      <w:smallCaps/>
      <w:color w:val="273A7E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A7E3A"/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ListNumber">
    <w:name w:val="List Number"/>
    <w:basedOn w:val="Normal"/>
    <w:uiPriority w:val="2"/>
    <w:qFormat/>
    <w:rsid w:val="00DA7E3A"/>
    <w:pPr>
      <w:numPr>
        <w:numId w:val="8"/>
      </w:numPr>
    </w:pPr>
    <w:rPr>
      <w:rFonts w:eastAsiaTheme="minorHAnsi"/>
      <w:b/>
      <w:sz w:val="24"/>
      <w:lang w:eastAsia="en-US"/>
    </w:rPr>
  </w:style>
  <w:style w:type="paragraph" w:styleId="List">
    <w:name w:val="List"/>
    <w:basedOn w:val="Normal"/>
    <w:uiPriority w:val="3"/>
    <w:qFormat/>
    <w:rsid w:val="00DA7E3A"/>
    <w:pPr>
      <w:numPr>
        <w:numId w:val="9"/>
      </w:numPr>
      <w:spacing w:after="320" w:line="360" w:lineRule="auto"/>
      <w:contextualSpacing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DA7E3A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7E3A"/>
  </w:style>
  <w:style w:type="paragraph" w:styleId="Footer">
    <w:name w:val="footer"/>
    <w:basedOn w:val="Normal"/>
    <w:link w:val="FooterChar"/>
    <w:uiPriority w:val="99"/>
    <w:unhideWhenUsed/>
    <w:qFormat/>
    <w:rsid w:val="00DA7E3A"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DA7E3A"/>
  </w:style>
  <w:style w:type="table" w:styleId="TableGrid">
    <w:name w:val="Table Grid"/>
    <w:basedOn w:val="TableNormal"/>
    <w:uiPriority w:val="39"/>
    <w:rsid w:val="00DA7E3A"/>
    <w:pPr>
      <w:spacing w:before="160" w:after="0"/>
    </w:pPr>
    <w:rPr>
      <w:rFonts w:eastAsiaTheme="minorHAnsi"/>
      <w:color w:val="7F7F7F" w:themeColor="text1" w:themeTint="8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A7E3A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DA7E3A"/>
    <w:pPr>
      <w:pBdr>
        <w:bottom w:val="single" w:sz="24" w:space="8" w:color="D9D9D9" w:themeColor="background1" w:themeShade="D9"/>
      </w:pBdr>
      <w:spacing w:after="840"/>
      <w:contextualSpacing/>
    </w:pPr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A7E3A"/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3"/>
    <w:semiHidden/>
    <w:unhideWhenUsed/>
    <w:qFormat/>
    <w:rsid w:val="00DA7E3A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3"/>
    <w:semiHidden/>
    <w:rsid w:val="00DA7E3A"/>
    <w:rPr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E3A"/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E3A"/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E3A"/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E3A"/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E3A"/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E3A"/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E3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E3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E3A"/>
    <w:pPr>
      <w:outlineLvl w:val="9"/>
    </w:pPr>
  </w:style>
  <w:style w:type="paragraph" w:customStyle="1" w:styleId="Answer">
    <w:name w:val="Answer"/>
    <w:basedOn w:val="Normal"/>
    <w:uiPriority w:val="4"/>
    <w:qFormat/>
    <w:rsid w:val="00DA7E3A"/>
    <w:pPr>
      <w:spacing w:after="320"/>
      <w:ind w:left="432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5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3" w:qFormat="1"/>
    <w:lsdException w:name="List Number" w:uiPriority="2" w:qFormat="1"/>
    <w:lsdException w:name="Title" w:uiPriority="12" w:qFormat="1"/>
    <w:lsdException w:name="Default Paragraph Font" w:uiPriority="1"/>
    <w:lsdException w:name="Subtitle" w:uiPriority="1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840"/>
      <w:contextualSpacing/>
      <w:outlineLvl w:val="0"/>
    </w:pPr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73A7E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3A7E" w:themeColor="accent1"/>
      <w:sz w:val="48"/>
      <w:szCs w:val="32"/>
    </w:rPr>
  </w:style>
  <w:style w:type="paragraph" w:styleId="ListNumber">
    <w:name w:val="List Number"/>
    <w:basedOn w:val="Normal"/>
    <w:uiPriority w:val="2"/>
    <w:qFormat/>
    <w:pPr>
      <w:numPr>
        <w:numId w:val="8"/>
      </w:numPr>
    </w:pPr>
    <w:rPr>
      <w:rFonts w:eastAsiaTheme="minorHAnsi"/>
      <w:b/>
      <w:sz w:val="24"/>
      <w:lang w:eastAsia="en-US"/>
    </w:rPr>
  </w:style>
  <w:style w:type="paragraph" w:styleId="List">
    <w:name w:val="List"/>
    <w:basedOn w:val="Normal"/>
    <w:uiPriority w:val="3"/>
    <w:qFormat/>
    <w:pPr>
      <w:numPr>
        <w:numId w:val="9"/>
      </w:numPr>
      <w:spacing w:after="320" w:line="360" w:lineRule="auto"/>
      <w:contextualSpacing/>
    </w:pPr>
    <w:rPr>
      <w:szCs w:val="24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before="160" w:after="0"/>
    </w:pPr>
    <w:rPr>
      <w:rFonts w:eastAsiaTheme="minorHAnsi"/>
      <w:color w:val="7F7F7F" w:themeColor="text1" w:themeTint="8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pBdr>
        <w:bottom w:val="single" w:sz="24" w:space="8" w:color="D9D9D9" w:themeColor="background1" w:themeShade="D9"/>
      </w:pBdr>
      <w:spacing w:after="840"/>
      <w:contextualSpacing/>
    </w:pPr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73A7E" w:themeColor="accent1"/>
      <w:kern w:val="28"/>
      <w:sz w:val="48"/>
      <w:szCs w:val="56"/>
    </w:rPr>
  </w:style>
  <w:style w:type="paragraph" w:styleId="Subtitle">
    <w:name w:val="Subtitle"/>
    <w:basedOn w:val="Normal"/>
    <w:link w:val="SubtitleChar"/>
    <w:uiPriority w:val="13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3"/>
    <w:semiHidden/>
    <w:rPr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D2B5E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D2B5E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31C3E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31C3E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nswer">
    <w:name w:val="Answer"/>
    <w:basedOn w:val="Normal"/>
    <w:uiPriority w:val="4"/>
    <w:qFormat/>
    <w:pPr>
      <w:spacing w:after="320"/>
      <w:ind w:left="432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5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g18045\Desktop\Gokul\Stickers\C%20Survey%202.dotx" TargetMode="External"/></Relationships>
</file>

<file path=word/theme/theme1.xml><?xml version="1.0" encoding="utf-8"?>
<a:theme xmlns:a="http://schemas.openxmlformats.org/drawingml/2006/main" name="Office Theme">
  <a:themeElements>
    <a:clrScheme name="Custom 90">
      <a:dk1>
        <a:sysClr val="windowText" lastClr="000000"/>
      </a:dk1>
      <a:lt1>
        <a:sysClr val="window" lastClr="FFFFFF"/>
      </a:lt1>
      <a:dk2>
        <a:srgbClr val="191919"/>
      </a:dk2>
      <a:lt2>
        <a:srgbClr val="E6E6E6"/>
      </a:lt2>
      <a:accent1>
        <a:srgbClr val="273A7E"/>
      </a:accent1>
      <a:accent2>
        <a:srgbClr val="CF6305"/>
      </a:accent2>
      <a:accent3>
        <a:srgbClr val="A52C00"/>
      </a:accent3>
      <a:accent4>
        <a:srgbClr val="9B7A03"/>
      </a:accent4>
      <a:accent5>
        <a:srgbClr val="4D7620"/>
      </a:accent5>
      <a:accent6>
        <a:srgbClr val="5A3668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7">
    <wetp:webextensionref xmlns:r="http://schemas.openxmlformats.org/officeDocument/2006/relationships" r:id="rId1"/>
  </wetp:taskpane>
  <wetp:taskpane dockstate="right" visibility="0" width="437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15D46D2-4725-45C8-B9DA-18A4821E5A3C}">
  <we:reference id="wa10437946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8D0B614-1A66-4BD7-B20B-C7ED13D6D5B6}">
  <we:reference id="a9b62a88-e216-46ed-81e7-f4a616314c13" version="1.0.0.0" store="\\selawin8111.cloudapp.net\share\SurveyMonkey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C Survey 2</Template>
  <TotalTime>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Kalyanaraman, Gokul [CCC-OT NE]</dc:creator>
  <cp:lastModifiedBy>Gokul</cp:lastModifiedBy>
  <cp:revision>2</cp:revision>
  <cp:lastPrinted>2017-05-16T09:16:00Z</cp:lastPrinted>
  <dcterms:created xsi:type="dcterms:W3CDTF">2017-05-16T14:16:00Z</dcterms:created>
  <dcterms:modified xsi:type="dcterms:W3CDTF">2017-05-16T14:16:00Z</dcterms:modified>
</cp:coreProperties>
</file>